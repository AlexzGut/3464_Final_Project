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6F2A5" w14:textId="77777777" w:rsidR="009A159C" w:rsidRDefault="008A716B" w:rsidP="003A63C3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Term Project</w:t>
      </w:r>
    </w:p>
    <w:p w14:paraId="322780EE" w14:textId="77777777" w:rsidR="00061926" w:rsidRDefault="00F044C8" w:rsidP="000E5198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Instructor: Faisal Khan</w:t>
      </w:r>
    </w:p>
    <w:p w14:paraId="3089EDE6" w14:textId="77777777" w:rsidR="00061926" w:rsidRDefault="00061926" w:rsidP="000E5198">
      <w:pPr>
        <w:jc w:val="center"/>
        <w:rPr>
          <w:i/>
          <w:sz w:val="28"/>
          <w:szCs w:val="28"/>
        </w:rPr>
      </w:pPr>
    </w:p>
    <w:p w14:paraId="36785650" w14:textId="77777777" w:rsidR="00061926" w:rsidRDefault="00061926" w:rsidP="000E5198">
      <w:pPr>
        <w:jc w:val="center"/>
        <w:rPr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A63C3" w14:paraId="12305744" w14:textId="77777777" w:rsidTr="001454BE">
        <w:tc>
          <w:tcPr>
            <w:tcW w:w="3116" w:type="dxa"/>
          </w:tcPr>
          <w:p w14:paraId="41941906" w14:textId="77777777" w:rsidR="003A63C3" w:rsidRDefault="003A63C3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Name</w:t>
            </w:r>
          </w:p>
        </w:tc>
        <w:tc>
          <w:tcPr>
            <w:tcW w:w="3117" w:type="dxa"/>
          </w:tcPr>
          <w:p w14:paraId="6990CC7A" w14:textId="77777777" w:rsidR="003A63C3" w:rsidRDefault="003A63C3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Student ID</w:t>
            </w:r>
          </w:p>
        </w:tc>
        <w:tc>
          <w:tcPr>
            <w:tcW w:w="3117" w:type="dxa"/>
          </w:tcPr>
          <w:p w14:paraId="7301413B" w14:textId="77777777" w:rsidR="003A63C3" w:rsidRDefault="003A63C3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Group#</w:t>
            </w:r>
          </w:p>
        </w:tc>
      </w:tr>
      <w:tr w:rsidR="003A63C3" w14:paraId="03B3A455" w14:textId="77777777" w:rsidTr="001454BE">
        <w:trPr>
          <w:trHeight w:val="377"/>
        </w:trPr>
        <w:tc>
          <w:tcPr>
            <w:tcW w:w="3116" w:type="dxa"/>
          </w:tcPr>
          <w:p w14:paraId="639095A8" w14:textId="49E0F00B" w:rsidR="003A63C3" w:rsidRDefault="00312193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John Alexander Gutierrez Gaviria</w:t>
            </w:r>
          </w:p>
        </w:tc>
        <w:tc>
          <w:tcPr>
            <w:tcW w:w="3117" w:type="dxa"/>
          </w:tcPr>
          <w:p w14:paraId="3CCA3296" w14:textId="77777777" w:rsidR="003A63C3" w:rsidRDefault="003A63C3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3117" w:type="dxa"/>
          </w:tcPr>
          <w:p w14:paraId="34037531" w14:textId="41253C1A" w:rsidR="003A63C3" w:rsidRDefault="00312193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</w:tr>
      <w:tr w:rsidR="003A63C3" w14:paraId="0768731D" w14:textId="77777777" w:rsidTr="001454BE">
        <w:tc>
          <w:tcPr>
            <w:tcW w:w="3116" w:type="dxa"/>
          </w:tcPr>
          <w:p w14:paraId="1DB407F4" w14:textId="31C59E68" w:rsidR="003A63C3" w:rsidRDefault="00312193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Paul Jordan Untalan</w:t>
            </w:r>
          </w:p>
        </w:tc>
        <w:tc>
          <w:tcPr>
            <w:tcW w:w="3117" w:type="dxa"/>
          </w:tcPr>
          <w:p w14:paraId="1EA1E286" w14:textId="77777777" w:rsidR="003A63C3" w:rsidRDefault="003A63C3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3117" w:type="dxa"/>
          </w:tcPr>
          <w:p w14:paraId="437C0213" w14:textId="4C7F8C68" w:rsidR="003A63C3" w:rsidRDefault="00312193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</w:tr>
      <w:tr w:rsidR="009A159C" w14:paraId="2A7D0A2E" w14:textId="77777777" w:rsidTr="001454BE">
        <w:tc>
          <w:tcPr>
            <w:tcW w:w="3116" w:type="dxa"/>
          </w:tcPr>
          <w:p w14:paraId="4D14DBB4" w14:textId="668B8CF5" w:rsidR="009A159C" w:rsidRDefault="00312193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David Andres Barrios</w:t>
            </w:r>
          </w:p>
        </w:tc>
        <w:tc>
          <w:tcPr>
            <w:tcW w:w="3117" w:type="dxa"/>
          </w:tcPr>
          <w:p w14:paraId="343D5CC3" w14:textId="77777777" w:rsidR="009A159C" w:rsidRDefault="009A159C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3117" w:type="dxa"/>
          </w:tcPr>
          <w:p w14:paraId="311C6C8C" w14:textId="543A5F40" w:rsidR="009A159C" w:rsidRDefault="00312193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</w:tr>
      <w:tr w:rsidR="001454BE" w14:paraId="195DC4BD" w14:textId="77777777" w:rsidTr="001454BE">
        <w:tc>
          <w:tcPr>
            <w:tcW w:w="3116" w:type="dxa"/>
          </w:tcPr>
          <w:p w14:paraId="19FC5FF4" w14:textId="205D94E1" w:rsidR="001454BE" w:rsidRDefault="00312193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Can </w:t>
            </w:r>
            <w:proofErr w:type="spellStart"/>
            <w:r>
              <w:rPr>
                <w:i/>
                <w:sz w:val="28"/>
                <w:szCs w:val="28"/>
              </w:rPr>
              <w:t>Zorbey</w:t>
            </w:r>
            <w:proofErr w:type="spellEnd"/>
          </w:p>
        </w:tc>
        <w:tc>
          <w:tcPr>
            <w:tcW w:w="3117" w:type="dxa"/>
          </w:tcPr>
          <w:p w14:paraId="01F9D3EF" w14:textId="77777777" w:rsidR="001454BE" w:rsidRDefault="001454BE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3117" w:type="dxa"/>
          </w:tcPr>
          <w:p w14:paraId="68442574" w14:textId="5E65028C" w:rsidR="001454BE" w:rsidRDefault="00312193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</w:tr>
      <w:tr w:rsidR="00140072" w14:paraId="7B1E83CE" w14:textId="77777777" w:rsidTr="001454BE">
        <w:tc>
          <w:tcPr>
            <w:tcW w:w="3116" w:type="dxa"/>
          </w:tcPr>
          <w:p w14:paraId="54B9E295" w14:textId="77777777" w:rsidR="00140072" w:rsidRDefault="00140072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3117" w:type="dxa"/>
          </w:tcPr>
          <w:p w14:paraId="7A364F75" w14:textId="77777777" w:rsidR="00140072" w:rsidRDefault="00140072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3117" w:type="dxa"/>
          </w:tcPr>
          <w:p w14:paraId="109339D6" w14:textId="77777777" w:rsidR="00140072" w:rsidRDefault="00140072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</w:p>
        </w:tc>
      </w:tr>
    </w:tbl>
    <w:p w14:paraId="3D5138DD" w14:textId="77777777" w:rsidR="00B642AA" w:rsidRDefault="00B642AA" w:rsidP="008A490D">
      <w:pPr>
        <w:spacing w:after="120"/>
        <w:rPr>
          <w:b/>
        </w:rPr>
      </w:pPr>
    </w:p>
    <w:p w14:paraId="6FFF4495" w14:textId="77777777" w:rsidR="00C93470" w:rsidRDefault="00C93470" w:rsidP="008A490D">
      <w:pPr>
        <w:rPr>
          <w:rFonts w:asciiTheme="majorBidi" w:eastAsia="Times New Roman" w:hAnsiTheme="majorBidi" w:cstheme="majorBidi"/>
          <w:b/>
          <w:color w:val="222222"/>
          <w:sz w:val="28"/>
          <w:szCs w:val="21"/>
          <w:lang w:eastAsia="en-CA"/>
        </w:rPr>
      </w:pPr>
    </w:p>
    <w:p w14:paraId="2EF70137" w14:textId="77777777" w:rsidR="009A159C" w:rsidRDefault="009A159C" w:rsidP="00C30DAA">
      <w:pPr>
        <w:tabs>
          <w:tab w:val="left" w:pos="3210"/>
        </w:tabs>
        <w:rPr>
          <w:i/>
        </w:rPr>
      </w:pPr>
    </w:p>
    <w:p w14:paraId="54F662D6" w14:textId="77777777" w:rsidR="002C3660" w:rsidRPr="00D30DE1" w:rsidRDefault="002C3660" w:rsidP="002C3660">
      <w:pPr>
        <w:rPr>
          <w:rFonts w:ascii="Courier New" w:hAnsi="Courier New" w:cs="Courier New"/>
          <w:sz w:val="26"/>
          <w:szCs w:val="26"/>
        </w:rPr>
      </w:pPr>
      <w:r w:rsidRPr="00D30DE1">
        <w:rPr>
          <w:rFonts w:ascii="Courier New" w:hAnsi="Courier New" w:cs="Courier New"/>
          <w:sz w:val="26"/>
          <w:szCs w:val="26"/>
        </w:rPr>
        <w:t>1-Use Documentation Comments where needed and use Javadoc to create HTML files for documentation.</w:t>
      </w:r>
    </w:p>
    <w:p w14:paraId="0B3A8D01" w14:textId="77777777" w:rsidR="00A04B8E" w:rsidRPr="00D30DE1" w:rsidRDefault="00A04B8E" w:rsidP="002C3660">
      <w:pPr>
        <w:rPr>
          <w:rFonts w:ascii="Courier New" w:hAnsi="Courier New" w:cs="Courier New"/>
          <w:sz w:val="26"/>
          <w:szCs w:val="26"/>
        </w:rPr>
      </w:pPr>
    </w:p>
    <w:p w14:paraId="604009FF" w14:textId="77777777" w:rsidR="00A04B8E" w:rsidRPr="00D30DE1" w:rsidRDefault="00A04B8E" w:rsidP="00A04B8E">
      <w:pPr>
        <w:rPr>
          <w:rFonts w:ascii="Courier New" w:hAnsi="Courier New" w:cs="Courier New"/>
          <w:sz w:val="26"/>
          <w:szCs w:val="26"/>
        </w:rPr>
      </w:pPr>
      <w:r w:rsidRPr="00D30DE1">
        <w:rPr>
          <w:rFonts w:ascii="Courier New" w:hAnsi="Courier New" w:cs="Courier New"/>
          <w:sz w:val="26"/>
          <w:szCs w:val="26"/>
        </w:rPr>
        <w:t xml:space="preserve">2-In your project </w:t>
      </w:r>
      <w:proofErr w:type="spellStart"/>
      <w:r w:rsidRPr="00D30DE1">
        <w:rPr>
          <w:rFonts w:ascii="Courier New" w:hAnsi="Courier New" w:cs="Courier New"/>
          <w:sz w:val="26"/>
          <w:szCs w:val="26"/>
        </w:rPr>
        <w:t>src</w:t>
      </w:r>
      <w:proofErr w:type="spellEnd"/>
      <w:r w:rsidRPr="00D30DE1">
        <w:rPr>
          <w:rFonts w:ascii="Courier New" w:hAnsi="Courier New" w:cs="Courier New"/>
          <w:sz w:val="26"/>
          <w:szCs w:val="26"/>
        </w:rPr>
        <w:t xml:space="preserve"> folder  add this word document with all your group members names and paste the screen shots of your output after each question.</w:t>
      </w:r>
    </w:p>
    <w:p w14:paraId="13CC630A" w14:textId="77777777" w:rsidR="00A04B8E" w:rsidRPr="00D30DE1" w:rsidRDefault="00A04B8E" w:rsidP="002C3660">
      <w:pPr>
        <w:rPr>
          <w:rFonts w:ascii="Courier New" w:hAnsi="Courier New" w:cs="Courier New"/>
          <w:sz w:val="26"/>
          <w:szCs w:val="26"/>
        </w:rPr>
      </w:pPr>
    </w:p>
    <w:p w14:paraId="23004396" w14:textId="77777777" w:rsidR="002C3660" w:rsidRPr="00D30DE1" w:rsidRDefault="002C3660" w:rsidP="002C3660">
      <w:pPr>
        <w:rPr>
          <w:rFonts w:ascii="Courier New" w:hAnsi="Courier New" w:cs="Courier New"/>
          <w:sz w:val="26"/>
          <w:szCs w:val="26"/>
        </w:rPr>
      </w:pPr>
      <w:r w:rsidRPr="00D30DE1">
        <w:rPr>
          <w:rFonts w:ascii="Courier New" w:hAnsi="Courier New" w:cs="Courier New"/>
          <w:sz w:val="26"/>
          <w:szCs w:val="26"/>
        </w:rPr>
        <w:t xml:space="preserve">2-Right Click on your Project Folder in Eclipse, Copy Option is available. Create a copy of the Project and upload the zipped </w:t>
      </w:r>
      <w:proofErr w:type="gramStart"/>
      <w:r w:rsidRPr="00D30DE1">
        <w:rPr>
          <w:rFonts w:ascii="Courier New" w:hAnsi="Courier New" w:cs="Courier New"/>
          <w:sz w:val="26"/>
          <w:szCs w:val="26"/>
        </w:rPr>
        <w:t>folder  using</w:t>
      </w:r>
      <w:proofErr w:type="gramEnd"/>
      <w:r w:rsidRPr="00D30DE1">
        <w:rPr>
          <w:rFonts w:ascii="Courier New" w:hAnsi="Courier New" w:cs="Courier New"/>
          <w:sz w:val="26"/>
          <w:szCs w:val="26"/>
        </w:rPr>
        <w:t xml:space="preserve"> Moodle.</w:t>
      </w:r>
    </w:p>
    <w:p w14:paraId="5C2D99DF" w14:textId="77777777" w:rsidR="006C17BF" w:rsidRPr="00D30DE1" w:rsidRDefault="006C17BF" w:rsidP="002C3660">
      <w:pPr>
        <w:rPr>
          <w:rFonts w:ascii="Courier New" w:hAnsi="Courier New" w:cs="Courier New"/>
          <w:sz w:val="26"/>
          <w:szCs w:val="26"/>
        </w:rPr>
      </w:pPr>
    </w:p>
    <w:p w14:paraId="5C74EBAF" w14:textId="77777777" w:rsidR="006C17BF" w:rsidRPr="00D30DE1" w:rsidRDefault="006C17BF" w:rsidP="002C3660">
      <w:pPr>
        <w:rPr>
          <w:sz w:val="26"/>
          <w:szCs w:val="26"/>
        </w:rPr>
      </w:pPr>
    </w:p>
    <w:p w14:paraId="0C827317" w14:textId="77777777" w:rsidR="008A490D" w:rsidRPr="00D30DE1" w:rsidRDefault="008A490D" w:rsidP="008A490D">
      <w:pPr>
        <w:rPr>
          <w:sz w:val="26"/>
          <w:szCs w:val="26"/>
        </w:rPr>
      </w:pPr>
    </w:p>
    <w:p w14:paraId="0385FD05" w14:textId="77777777" w:rsidR="008912E9" w:rsidRPr="00D30DE1" w:rsidRDefault="008912E9" w:rsidP="00194441">
      <w:pPr>
        <w:rPr>
          <w:rFonts w:ascii="Courier New" w:hAnsi="Courier New" w:cs="Courier New"/>
          <w:sz w:val="26"/>
          <w:szCs w:val="26"/>
        </w:rPr>
      </w:pPr>
    </w:p>
    <w:p w14:paraId="46485D1E" w14:textId="77777777" w:rsidR="00E11A1E" w:rsidRPr="00D30DE1" w:rsidRDefault="00E11A1E" w:rsidP="003B6A75">
      <w:pPr>
        <w:pStyle w:val="ListParagraph"/>
        <w:rPr>
          <w:rFonts w:ascii="Courier New" w:hAnsi="Courier New" w:cs="Courier New"/>
          <w:sz w:val="26"/>
          <w:szCs w:val="26"/>
        </w:rPr>
      </w:pPr>
    </w:p>
    <w:p w14:paraId="6129197E" w14:textId="77777777" w:rsidR="00732B5E" w:rsidRPr="00D30DE1" w:rsidRDefault="00732B5E" w:rsidP="00732B5E">
      <w:pPr>
        <w:rPr>
          <w:rFonts w:ascii="Courier New" w:hAnsi="Courier New" w:cs="Courier New"/>
          <w:sz w:val="26"/>
          <w:szCs w:val="26"/>
        </w:rPr>
      </w:pPr>
    </w:p>
    <w:p w14:paraId="00C3EF90" w14:textId="77777777" w:rsidR="003B6A75" w:rsidRPr="00D30DE1" w:rsidRDefault="003B6A75" w:rsidP="00732B5E">
      <w:pPr>
        <w:rPr>
          <w:rFonts w:ascii="Courier New" w:hAnsi="Courier New" w:cs="Courier New"/>
          <w:sz w:val="26"/>
          <w:szCs w:val="26"/>
        </w:rPr>
      </w:pPr>
    </w:p>
    <w:p w14:paraId="77CA134B" w14:textId="77777777" w:rsidR="003B6A75" w:rsidRPr="00D30DE1" w:rsidRDefault="003B6A75" w:rsidP="00732B5E">
      <w:pPr>
        <w:rPr>
          <w:rFonts w:ascii="Courier New" w:hAnsi="Courier New" w:cs="Courier New"/>
          <w:sz w:val="26"/>
          <w:szCs w:val="26"/>
        </w:rPr>
      </w:pPr>
    </w:p>
    <w:p w14:paraId="1E5315FE" w14:textId="77777777" w:rsidR="003B6A75" w:rsidRPr="00D30DE1" w:rsidRDefault="003B6A75" w:rsidP="00732B5E">
      <w:pPr>
        <w:rPr>
          <w:rFonts w:ascii="Courier New" w:hAnsi="Courier New" w:cs="Courier New"/>
          <w:sz w:val="26"/>
          <w:szCs w:val="26"/>
        </w:rPr>
      </w:pPr>
    </w:p>
    <w:p w14:paraId="747F65F2" w14:textId="77777777" w:rsidR="003B6A75" w:rsidRPr="00D30DE1" w:rsidRDefault="003B6A75" w:rsidP="00732B5E">
      <w:pPr>
        <w:rPr>
          <w:rFonts w:ascii="Courier New" w:hAnsi="Courier New" w:cs="Courier New"/>
          <w:sz w:val="26"/>
          <w:szCs w:val="26"/>
        </w:rPr>
      </w:pPr>
    </w:p>
    <w:p w14:paraId="5676E95A" w14:textId="77777777" w:rsidR="00D30DE1" w:rsidRPr="00D30DE1" w:rsidRDefault="00D30DE1" w:rsidP="00D30DE1">
      <w:pPr>
        <w:rPr>
          <w:rFonts w:ascii="Courier New" w:hAnsi="Courier New" w:cs="Courier New"/>
          <w:sz w:val="26"/>
          <w:szCs w:val="26"/>
        </w:rPr>
      </w:pPr>
    </w:p>
    <w:p w14:paraId="2AE30607" w14:textId="0790DB67" w:rsidR="00D30DE1" w:rsidRPr="00D30DE1" w:rsidRDefault="00D30DE1" w:rsidP="00D30DE1">
      <w:pPr>
        <w:rPr>
          <w:rFonts w:ascii="Courier New" w:hAnsi="Courier New" w:cs="Courier New"/>
          <w:sz w:val="26"/>
          <w:szCs w:val="26"/>
        </w:rPr>
      </w:pPr>
      <w:r w:rsidRPr="00D30DE1">
        <w:rPr>
          <w:rFonts w:ascii="Courier New" w:hAnsi="Courier New" w:cs="Courier New"/>
          <w:sz w:val="26"/>
          <w:szCs w:val="26"/>
        </w:rPr>
        <w:t>Create java desktop application with CRUD functionality</w:t>
      </w:r>
      <w:r w:rsidR="008A716B">
        <w:rPr>
          <w:rFonts w:ascii="Courier New" w:hAnsi="Courier New" w:cs="Courier New"/>
          <w:sz w:val="26"/>
          <w:szCs w:val="26"/>
        </w:rPr>
        <w:t xml:space="preserve"> </w:t>
      </w:r>
      <w:r w:rsidR="008A716B" w:rsidRPr="008A716B">
        <w:rPr>
          <w:rFonts w:ascii="Courier New" w:hAnsi="Courier New" w:cs="Courier New"/>
          <w:sz w:val="26"/>
          <w:szCs w:val="26"/>
        </w:rPr>
        <w:t xml:space="preserve">using Java </w:t>
      </w:r>
      <w:proofErr w:type="spellStart"/>
      <w:r w:rsidR="008A716B" w:rsidRPr="008A716B">
        <w:rPr>
          <w:rFonts w:ascii="Courier New" w:hAnsi="Courier New" w:cs="Courier New"/>
          <w:sz w:val="26"/>
          <w:szCs w:val="26"/>
        </w:rPr>
        <w:t>Fx</w:t>
      </w:r>
      <w:proofErr w:type="spellEnd"/>
      <w:r w:rsidR="008A716B" w:rsidRPr="008A716B">
        <w:rPr>
          <w:rFonts w:ascii="Courier New" w:hAnsi="Courier New" w:cs="Courier New"/>
          <w:sz w:val="26"/>
          <w:szCs w:val="26"/>
        </w:rPr>
        <w:t xml:space="preserve"> Api or Scanner</w:t>
      </w:r>
      <w:r w:rsidR="008A716B">
        <w:rPr>
          <w:rFonts w:ascii="Courier New" w:hAnsi="Courier New" w:cs="Courier New"/>
          <w:sz w:val="26"/>
          <w:szCs w:val="26"/>
        </w:rPr>
        <w:t xml:space="preserve"> Class</w:t>
      </w:r>
      <w:r w:rsidRPr="00D30DE1">
        <w:rPr>
          <w:rFonts w:ascii="Courier New" w:hAnsi="Courier New" w:cs="Courier New"/>
          <w:sz w:val="26"/>
          <w:szCs w:val="26"/>
        </w:rPr>
        <w:t>. You should cre</w:t>
      </w:r>
      <w:r w:rsidR="00F9651A">
        <w:rPr>
          <w:rFonts w:ascii="Courier New" w:hAnsi="Courier New" w:cs="Courier New"/>
          <w:sz w:val="26"/>
          <w:szCs w:val="26"/>
        </w:rPr>
        <w:t>ate an application for a Doctor’s Office</w:t>
      </w:r>
      <w:r w:rsidRPr="00D30DE1">
        <w:rPr>
          <w:rFonts w:ascii="Courier New" w:hAnsi="Courier New" w:cs="Courier New"/>
          <w:sz w:val="26"/>
          <w:szCs w:val="26"/>
        </w:rPr>
        <w:t>. You have</w:t>
      </w:r>
      <w:r w:rsidR="00907AF5">
        <w:rPr>
          <w:rFonts w:ascii="Courier New" w:hAnsi="Courier New" w:cs="Courier New"/>
          <w:sz w:val="26"/>
          <w:szCs w:val="26"/>
        </w:rPr>
        <w:t xml:space="preserve"> t</w:t>
      </w:r>
      <w:r w:rsidR="00F9651A">
        <w:rPr>
          <w:rFonts w:ascii="Courier New" w:hAnsi="Courier New" w:cs="Courier New"/>
          <w:sz w:val="26"/>
          <w:szCs w:val="26"/>
        </w:rPr>
        <w:t xml:space="preserve">o maintain the record of </w:t>
      </w:r>
      <w:proofErr w:type="gramStart"/>
      <w:r w:rsidR="00F9651A">
        <w:rPr>
          <w:rFonts w:ascii="Courier New" w:hAnsi="Courier New" w:cs="Courier New"/>
          <w:sz w:val="26"/>
          <w:szCs w:val="26"/>
        </w:rPr>
        <w:t xml:space="preserve">patients </w:t>
      </w:r>
      <w:r w:rsidRPr="00D30DE1">
        <w:rPr>
          <w:rFonts w:ascii="Courier New" w:hAnsi="Courier New" w:cs="Courier New"/>
          <w:sz w:val="26"/>
          <w:szCs w:val="26"/>
        </w:rPr>
        <w:t xml:space="preserve"> using</w:t>
      </w:r>
      <w:proofErr w:type="gramEnd"/>
      <w:r w:rsidRPr="00D30DE1">
        <w:rPr>
          <w:rFonts w:ascii="Courier New" w:hAnsi="Courier New" w:cs="Courier New"/>
          <w:sz w:val="26"/>
          <w:szCs w:val="26"/>
        </w:rPr>
        <w:t xml:space="preserve"> this appli</w:t>
      </w:r>
      <w:r w:rsidR="004D7192">
        <w:rPr>
          <w:rFonts w:ascii="Courier New" w:hAnsi="Courier New" w:cs="Courier New"/>
          <w:sz w:val="26"/>
          <w:szCs w:val="26"/>
        </w:rPr>
        <w:t>cati</w:t>
      </w:r>
      <w:r w:rsidR="00F9651A">
        <w:rPr>
          <w:rFonts w:ascii="Courier New" w:hAnsi="Courier New" w:cs="Courier New"/>
          <w:sz w:val="26"/>
          <w:szCs w:val="26"/>
        </w:rPr>
        <w:t>on. You will be using a Patient</w:t>
      </w:r>
      <w:r w:rsidRPr="00D30DE1">
        <w:rPr>
          <w:rFonts w:ascii="Courier New" w:hAnsi="Courier New" w:cs="Courier New"/>
          <w:sz w:val="26"/>
          <w:szCs w:val="26"/>
        </w:rPr>
        <w:t xml:space="preserve"> class</w:t>
      </w:r>
      <w:r w:rsidR="00264B75">
        <w:rPr>
          <w:rFonts w:ascii="Courier New" w:hAnsi="Courier New" w:cs="Courier New"/>
          <w:sz w:val="26"/>
          <w:szCs w:val="26"/>
        </w:rPr>
        <w:t xml:space="preserve"> w</w:t>
      </w:r>
      <w:r w:rsidR="00F9651A">
        <w:rPr>
          <w:rFonts w:ascii="Courier New" w:hAnsi="Courier New" w:cs="Courier New"/>
          <w:sz w:val="26"/>
          <w:szCs w:val="26"/>
        </w:rPr>
        <w:t xml:space="preserve">ith the fields like </w:t>
      </w:r>
      <w:proofErr w:type="spellStart"/>
      <w:proofErr w:type="gramStart"/>
      <w:r w:rsidR="00F9651A">
        <w:rPr>
          <w:rFonts w:ascii="Courier New" w:hAnsi="Courier New" w:cs="Courier New"/>
          <w:sz w:val="26"/>
          <w:szCs w:val="26"/>
        </w:rPr>
        <w:t>Patient</w:t>
      </w:r>
      <w:r w:rsidRPr="00D30DE1">
        <w:rPr>
          <w:rFonts w:ascii="Courier New" w:hAnsi="Courier New" w:cs="Courier New"/>
          <w:sz w:val="26"/>
          <w:szCs w:val="26"/>
        </w:rPr>
        <w:t>id,</w:t>
      </w:r>
      <w:r w:rsidR="00F9651A">
        <w:rPr>
          <w:rFonts w:ascii="Courier New" w:hAnsi="Courier New" w:cs="Courier New"/>
          <w:sz w:val="26"/>
          <w:szCs w:val="26"/>
        </w:rPr>
        <w:t>Name</w:t>
      </w:r>
      <w:proofErr w:type="gramEnd"/>
      <w:r w:rsidR="00F9651A">
        <w:rPr>
          <w:rFonts w:ascii="Courier New" w:hAnsi="Courier New" w:cs="Courier New"/>
          <w:sz w:val="26"/>
          <w:szCs w:val="26"/>
        </w:rPr>
        <w:t>,Contact,Region,Disease,VisitDate</w:t>
      </w:r>
      <w:proofErr w:type="spellEnd"/>
      <w:r w:rsidR="004D7192">
        <w:rPr>
          <w:rFonts w:ascii="Courier New" w:hAnsi="Courier New" w:cs="Courier New"/>
          <w:sz w:val="26"/>
          <w:szCs w:val="26"/>
        </w:rPr>
        <w:t xml:space="preserve"> </w:t>
      </w:r>
      <w:r w:rsidRPr="00D30DE1">
        <w:rPr>
          <w:rFonts w:ascii="Courier New" w:hAnsi="Courier New" w:cs="Courier New"/>
          <w:sz w:val="26"/>
          <w:szCs w:val="26"/>
        </w:rPr>
        <w:t>.You have to follow these steps for this application.</w:t>
      </w:r>
    </w:p>
    <w:p w14:paraId="626AF655" w14:textId="77777777" w:rsidR="00D30DE1" w:rsidRPr="00D30DE1" w:rsidRDefault="00D30DE1" w:rsidP="00D30DE1">
      <w:pPr>
        <w:rPr>
          <w:rFonts w:ascii="Courier New" w:hAnsi="Courier New" w:cs="Courier New"/>
          <w:sz w:val="26"/>
          <w:szCs w:val="26"/>
        </w:rPr>
      </w:pPr>
    </w:p>
    <w:p w14:paraId="3C791922" w14:textId="77777777" w:rsidR="00D30DE1" w:rsidRPr="00D30DE1" w:rsidRDefault="00D30DE1" w:rsidP="00D30DE1">
      <w:pPr>
        <w:rPr>
          <w:rFonts w:ascii="Courier New" w:hAnsi="Courier New" w:cs="Courier New"/>
          <w:sz w:val="26"/>
          <w:szCs w:val="26"/>
        </w:rPr>
      </w:pPr>
      <w:r w:rsidRPr="00D30DE1">
        <w:rPr>
          <w:rFonts w:ascii="Courier New" w:hAnsi="Courier New" w:cs="Courier New"/>
          <w:sz w:val="26"/>
          <w:szCs w:val="26"/>
        </w:rPr>
        <w:t>a</w:t>
      </w:r>
      <w:r w:rsidR="004D7192">
        <w:rPr>
          <w:rFonts w:ascii="Courier New" w:hAnsi="Courier New" w:cs="Courier New"/>
          <w:sz w:val="26"/>
          <w:szCs w:val="26"/>
        </w:rPr>
        <w:t>-C</w:t>
      </w:r>
      <w:r w:rsidR="00F9651A">
        <w:rPr>
          <w:rFonts w:ascii="Courier New" w:hAnsi="Courier New" w:cs="Courier New"/>
          <w:sz w:val="26"/>
          <w:szCs w:val="26"/>
        </w:rPr>
        <w:t xml:space="preserve">reate a database named </w:t>
      </w:r>
      <w:proofErr w:type="spellStart"/>
      <w:r w:rsidR="00F9651A">
        <w:rPr>
          <w:rFonts w:ascii="Courier New" w:hAnsi="Courier New" w:cs="Courier New"/>
          <w:sz w:val="26"/>
          <w:szCs w:val="26"/>
        </w:rPr>
        <w:t>PatientRecords</w:t>
      </w:r>
      <w:proofErr w:type="spellEnd"/>
      <w:r w:rsidRPr="00D30DE1">
        <w:rPr>
          <w:rFonts w:ascii="Courier New" w:hAnsi="Courier New" w:cs="Courier New"/>
          <w:sz w:val="26"/>
          <w:szCs w:val="26"/>
        </w:rPr>
        <w:t>.</w:t>
      </w:r>
      <w:r w:rsidR="008A716B">
        <w:rPr>
          <w:rFonts w:ascii="Courier New" w:hAnsi="Courier New" w:cs="Courier New"/>
          <w:sz w:val="26"/>
          <w:szCs w:val="26"/>
        </w:rPr>
        <w:t xml:space="preserve">             10</w:t>
      </w:r>
    </w:p>
    <w:p w14:paraId="0CC609AB" w14:textId="77777777" w:rsidR="00D30DE1" w:rsidRPr="00D30DE1" w:rsidRDefault="00F9651A" w:rsidP="00D30DE1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b-Create table </w:t>
      </w:r>
      <w:proofErr w:type="gramStart"/>
      <w:r>
        <w:rPr>
          <w:rFonts w:ascii="Courier New" w:hAnsi="Courier New" w:cs="Courier New"/>
          <w:sz w:val="26"/>
          <w:szCs w:val="26"/>
        </w:rPr>
        <w:t>named  Patients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 w:rsidR="00D30DE1" w:rsidRPr="00D30DE1">
        <w:rPr>
          <w:rFonts w:ascii="Courier New" w:hAnsi="Courier New" w:cs="Courier New"/>
          <w:sz w:val="26"/>
          <w:szCs w:val="26"/>
        </w:rPr>
        <w:t>in the database</w:t>
      </w:r>
      <w:r w:rsidR="004D7192">
        <w:rPr>
          <w:rFonts w:ascii="Courier New" w:hAnsi="Courier New" w:cs="Courier New"/>
          <w:sz w:val="26"/>
          <w:szCs w:val="26"/>
        </w:rPr>
        <w:t>.</w:t>
      </w:r>
      <w:r w:rsidR="00D30DE1">
        <w:rPr>
          <w:rFonts w:ascii="Courier New" w:hAnsi="Courier New" w:cs="Courier New"/>
          <w:sz w:val="26"/>
          <w:szCs w:val="26"/>
        </w:rPr>
        <w:t xml:space="preserve">  </w:t>
      </w:r>
      <w:r w:rsidR="008A716B">
        <w:rPr>
          <w:rFonts w:ascii="Courier New" w:hAnsi="Courier New" w:cs="Courier New"/>
          <w:sz w:val="26"/>
          <w:szCs w:val="26"/>
        </w:rPr>
        <w:t xml:space="preserve">     </w:t>
      </w:r>
      <w:r w:rsidR="00D30DE1">
        <w:rPr>
          <w:rFonts w:ascii="Courier New" w:hAnsi="Courier New" w:cs="Courier New"/>
          <w:sz w:val="26"/>
          <w:szCs w:val="26"/>
        </w:rPr>
        <w:t>10</w:t>
      </w:r>
    </w:p>
    <w:p w14:paraId="246D9035" w14:textId="77777777" w:rsidR="00D30DE1" w:rsidRPr="00D30DE1" w:rsidRDefault="00F9651A" w:rsidP="00D30DE1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c-Insert 5 or 6 Patient</w:t>
      </w:r>
      <w:r w:rsidR="00D30DE1" w:rsidRPr="00D30DE1">
        <w:rPr>
          <w:rFonts w:ascii="Courier New" w:hAnsi="Courier New" w:cs="Courier New"/>
          <w:sz w:val="26"/>
          <w:szCs w:val="26"/>
        </w:rPr>
        <w:t xml:space="preserve"> Records i</w:t>
      </w:r>
      <w:r>
        <w:rPr>
          <w:rFonts w:ascii="Courier New" w:hAnsi="Courier New" w:cs="Courier New"/>
          <w:sz w:val="26"/>
          <w:szCs w:val="26"/>
        </w:rPr>
        <w:t xml:space="preserve">n </w:t>
      </w:r>
      <w:proofErr w:type="spellStart"/>
      <w:r>
        <w:rPr>
          <w:rFonts w:ascii="Courier New" w:hAnsi="Courier New" w:cs="Courier New"/>
          <w:sz w:val="26"/>
          <w:szCs w:val="26"/>
        </w:rPr>
        <w:t>the</w:t>
      </w:r>
      <w:r w:rsidR="00D30DE1" w:rsidRPr="00D30DE1">
        <w:rPr>
          <w:rFonts w:ascii="Courier New" w:hAnsi="Courier New" w:cs="Courier New"/>
          <w:sz w:val="26"/>
          <w:szCs w:val="26"/>
        </w:rPr>
        <w:t>database</w:t>
      </w:r>
      <w:proofErr w:type="spellEnd"/>
      <w:r w:rsidR="008A716B">
        <w:rPr>
          <w:rFonts w:ascii="Courier New" w:hAnsi="Courier New" w:cs="Courier New"/>
          <w:sz w:val="26"/>
          <w:szCs w:val="26"/>
        </w:rPr>
        <w:t xml:space="preserve">          </w:t>
      </w:r>
      <w:r w:rsidR="00D30DE1">
        <w:rPr>
          <w:rFonts w:ascii="Courier New" w:hAnsi="Courier New" w:cs="Courier New"/>
          <w:sz w:val="26"/>
          <w:szCs w:val="26"/>
        </w:rPr>
        <w:t>10</w:t>
      </w:r>
    </w:p>
    <w:p w14:paraId="1A4205BE" w14:textId="77777777" w:rsidR="00D30DE1" w:rsidRPr="00D30DE1" w:rsidRDefault="00D30DE1" w:rsidP="00D30DE1">
      <w:pPr>
        <w:rPr>
          <w:rFonts w:ascii="Courier New" w:hAnsi="Courier New" w:cs="Courier New"/>
          <w:sz w:val="26"/>
          <w:szCs w:val="26"/>
        </w:rPr>
      </w:pPr>
      <w:r w:rsidRPr="00D30DE1">
        <w:rPr>
          <w:rFonts w:ascii="Courier New" w:hAnsi="Courier New" w:cs="Courier New"/>
          <w:sz w:val="26"/>
          <w:szCs w:val="26"/>
        </w:rPr>
        <w:t>d-Add Jar file for your database to the lib Folder</w:t>
      </w:r>
      <w:r>
        <w:rPr>
          <w:rFonts w:ascii="Courier New" w:hAnsi="Courier New" w:cs="Courier New"/>
          <w:sz w:val="26"/>
          <w:szCs w:val="26"/>
        </w:rPr>
        <w:t xml:space="preserve">      10</w:t>
      </w:r>
    </w:p>
    <w:p w14:paraId="71E2FE3F" w14:textId="77777777" w:rsidR="00D30DE1" w:rsidRPr="00D30DE1" w:rsidRDefault="00D30DE1" w:rsidP="00D30DE1">
      <w:pPr>
        <w:rPr>
          <w:rFonts w:ascii="Courier New" w:hAnsi="Courier New" w:cs="Courier New"/>
          <w:sz w:val="26"/>
          <w:szCs w:val="26"/>
        </w:rPr>
      </w:pPr>
      <w:r w:rsidRPr="00D30DE1">
        <w:rPr>
          <w:rFonts w:ascii="Courier New" w:hAnsi="Courier New" w:cs="Courier New"/>
          <w:sz w:val="26"/>
          <w:szCs w:val="26"/>
        </w:rPr>
        <w:t>e-Create one Java class as a Model class.</w:t>
      </w:r>
      <w:r>
        <w:rPr>
          <w:rFonts w:ascii="Courier New" w:hAnsi="Courier New" w:cs="Courier New"/>
          <w:sz w:val="26"/>
          <w:szCs w:val="26"/>
        </w:rPr>
        <w:t xml:space="preserve">               10</w:t>
      </w:r>
    </w:p>
    <w:p w14:paraId="2C40A7E1" w14:textId="77777777" w:rsidR="00D30DE1" w:rsidRPr="00D30DE1" w:rsidRDefault="00D30DE1" w:rsidP="00D30DE1">
      <w:pPr>
        <w:rPr>
          <w:rFonts w:ascii="Courier New" w:hAnsi="Courier New" w:cs="Courier New"/>
          <w:sz w:val="26"/>
          <w:szCs w:val="26"/>
        </w:rPr>
      </w:pPr>
      <w:r w:rsidRPr="00D30DE1">
        <w:rPr>
          <w:rFonts w:ascii="Courier New" w:hAnsi="Courier New" w:cs="Courier New"/>
          <w:sz w:val="26"/>
          <w:szCs w:val="26"/>
        </w:rPr>
        <w:t>f-Create a separate DAO class for database connectivity.</w:t>
      </w:r>
      <w:r>
        <w:rPr>
          <w:rFonts w:ascii="Courier New" w:hAnsi="Courier New" w:cs="Courier New"/>
          <w:sz w:val="26"/>
          <w:szCs w:val="26"/>
        </w:rPr>
        <w:t>10</w:t>
      </w:r>
    </w:p>
    <w:p w14:paraId="47753948" w14:textId="77777777" w:rsidR="00D30DE1" w:rsidRPr="00D30DE1" w:rsidRDefault="00D30DE1" w:rsidP="00D30DE1">
      <w:pPr>
        <w:rPr>
          <w:rFonts w:ascii="Courier New" w:hAnsi="Courier New" w:cs="Courier New"/>
          <w:sz w:val="26"/>
          <w:szCs w:val="26"/>
        </w:rPr>
      </w:pPr>
      <w:r w:rsidRPr="00D30DE1">
        <w:rPr>
          <w:rFonts w:ascii="Courier New" w:hAnsi="Courier New" w:cs="Courier New"/>
          <w:sz w:val="26"/>
          <w:szCs w:val="26"/>
        </w:rPr>
        <w:t>g-</w:t>
      </w:r>
      <w:proofErr w:type="gramStart"/>
      <w:r w:rsidRPr="00D30DE1">
        <w:rPr>
          <w:rFonts w:ascii="Courier New" w:hAnsi="Courier New" w:cs="Courier New"/>
          <w:sz w:val="26"/>
          <w:szCs w:val="26"/>
        </w:rPr>
        <w:t>Create  separate</w:t>
      </w:r>
      <w:proofErr w:type="gramEnd"/>
      <w:r w:rsidRPr="00D30DE1">
        <w:rPr>
          <w:rFonts w:ascii="Courier New" w:hAnsi="Courier New" w:cs="Courier New"/>
          <w:sz w:val="26"/>
          <w:szCs w:val="26"/>
        </w:rPr>
        <w:t xml:space="preserve"> methods for connection and all crud operations.</w:t>
      </w:r>
      <w:r>
        <w:rPr>
          <w:rFonts w:ascii="Courier New" w:hAnsi="Courier New" w:cs="Courier New"/>
          <w:sz w:val="26"/>
          <w:szCs w:val="26"/>
        </w:rPr>
        <w:t xml:space="preserve">                                             20</w:t>
      </w:r>
    </w:p>
    <w:p w14:paraId="77235120" w14:textId="77777777" w:rsidR="00D30DE1" w:rsidRPr="00D30DE1" w:rsidRDefault="00D30DE1" w:rsidP="00D30DE1">
      <w:pPr>
        <w:rPr>
          <w:rFonts w:ascii="Courier New" w:hAnsi="Courier New" w:cs="Courier New"/>
          <w:sz w:val="26"/>
          <w:szCs w:val="26"/>
        </w:rPr>
      </w:pPr>
      <w:r w:rsidRPr="00D30DE1">
        <w:rPr>
          <w:rFonts w:ascii="Courier New" w:hAnsi="Courier New" w:cs="Courier New"/>
          <w:sz w:val="26"/>
          <w:szCs w:val="26"/>
        </w:rPr>
        <w:t>h-Create a third separate java class and call these methods in this c</w:t>
      </w:r>
      <w:r w:rsidR="008A716B">
        <w:rPr>
          <w:rFonts w:ascii="Courier New" w:hAnsi="Courier New" w:cs="Courier New"/>
          <w:sz w:val="26"/>
          <w:szCs w:val="26"/>
        </w:rPr>
        <w:t xml:space="preserve">lass to display data on console or Display using Java </w:t>
      </w:r>
      <w:proofErr w:type="spellStart"/>
      <w:r w:rsidR="008A716B">
        <w:rPr>
          <w:rFonts w:ascii="Courier New" w:hAnsi="Courier New" w:cs="Courier New"/>
          <w:sz w:val="26"/>
          <w:szCs w:val="26"/>
        </w:rPr>
        <w:t>Fx</w:t>
      </w:r>
      <w:proofErr w:type="spellEnd"/>
      <w:r w:rsidR="008A716B">
        <w:rPr>
          <w:rFonts w:ascii="Courier New" w:hAnsi="Courier New" w:cs="Courier New"/>
          <w:sz w:val="26"/>
          <w:szCs w:val="26"/>
        </w:rPr>
        <w:t xml:space="preserve"> Api .                            </w:t>
      </w:r>
      <w:r>
        <w:rPr>
          <w:rFonts w:ascii="Courier New" w:hAnsi="Courier New" w:cs="Courier New"/>
          <w:sz w:val="26"/>
          <w:szCs w:val="26"/>
        </w:rPr>
        <w:t xml:space="preserve">               20</w:t>
      </w:r>
    </w:p>
    <w:p w14:paraId="20EC2DE4" w14:textId="34466F2D" w:rsidR="00D30DE1" w:rsidRDefault="00D30DE1" w:rsidP="00D30DE1">
      <w:pPr>
        <w:rPr>
          <w:rFonts w:ascii="Courier New" w:hAnsi="Courier New" w:cs="Courier New"/>
          <w:sz w:val="26"/>
          <w:szCs w:val="26"/>
        </w:rPr>
      </w:pPr>
    </w:p>
    <w:p w14:paraId="0D23EEB6" w14:textId="36897C08" w:rsidR="00B0316B" w:rsidRDefault="00B0316B" w:rsidP="00D30DE1">
      <w:pPr>
        <w:rPr>
          <w:rFonts w:ascii="Courier New" w:hAnsi="Courier New" w:cs="Courier New"/>
          <w:sz w:val="26"/>
          <w:szCs w:val="26"/>
        </w:rPr>
      </w:pPr>
    </w:p>
    <w:sectPr w:rsidR="00B0316B" w:rsidSect="00194441">
      <w:headerReference w:type="default" r:id="rId8"/>
      <w:footerReference w:type="default" r:id="rId9"/>
      <w:pgSz w:w="12240" w:h="15840"/>
      <w:pgMar w:top="1080" w:right="1440" w:bottom="1440" w:left="1440" w:header="708" w:footer="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00D81" w14:textId="77777777" w:rsidR="00CA2783" w:rsidRDefault="00CA2783" w:rsidP="00554A73">
      <w:r>
        <w:separator/>
      </w:r>
    </w:p>
  </w:endnote>
  <w:endnote w:type="continuationSeparator" w:id="0">
    <w:p w14:paraId="0AB006EF" w14:textId="77777777" w:rsidR="00CA2783" w:rsidRDefault="00CA2783" w:rsidP="00554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60"/>
    </w:tblGrid>
    <w:tr w:rsidR="00554A73" w14:paraId="5A901886" w14:textId="77777777" w:rsidTr="00554A73">
      <w:tc>
        <w:tcPr>
          <w:tcW w:w="9576" w:type="dxa"/>
          <w:tcBorders>
            <w:left w:val="nil"/>
            <w:bottom w:val="nil"/>
            <w:right w:val="nil"/>
          </w:tcBorders>
        </w:tcPr>
        <w:p w14:paraId="039086CD" w14:textId="77777777" w:rsidR="00554A73" w:rsidRPr="00554A73" w:rsidRDefault="00554A73" w:rsidP="00554A73">
          <w:pPr>
            <w:pStyle w:val="Footer"/>
            <w:spacing w:before="120"/>
            <w:jc w:val="right"/>
            <w:rPr>
              <w:b/>
              <w:sz w:val="16"/>
              <w:szCs w:val="16"/>
            </w:rPr>
          </w:pPr>
          <w:r w:rsidRPr="00554A73">
            <w:rPr>
              <w:b/>
              <w:sz w:val="16"/>
              <w:szCs w:val="16"/>
            </w:rPr>
            <w:t>© 2014 LAMBTON COLLEGE IN TORONTO</w:t>
          </w:r>
        </w:p>
      </w:tc>
    </w:tr>
  </w:tbl>
  <w:p w14:paraId="6509BEE7" w14:textId="77777777" w:rsidR="00554A73" w:rsidRDefault="00554A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1A853" w14:textId="77777777" w:rsidR="00CA2783" w:rsidRDefault="00CA2783" w:rsidP="00554A73">
      <w:r>
        <w:separator/>
      </w:r>
    </w:p>
  </w:footnote>
  <w:footnote w:type="continuationSeparator" w:id="0">
    <w:p w14:paraId="4D5485B9" w14:textId="77777777" w:rsidR="00CA2783" w:rsidRDefault="00CA2783" w:rsidP="00554A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00"/>
      <w:gridCol w:w="4660"/>
    </w:tblGrid>
    <w:tr w:rsidR="00554A73" w14:paraId="28E5B91C" w14:textId="77777777" w:rsidTr="00194441">
      <w:trPr>
        <w:trHeight w:val="897"/>
      </w:trPr>
      <w:tc>
        <w:tcPr>
          <w:tcW w:w="4788" w:type="dxa"/>
        </w:tcPr>
        <w:p w14:paraId="685EBBAC" w14:textId="77777777" w:rsidR="00554A73" w:rsidRDefault="00554A73">
          <w:pPr>
            <w:pStyle w:val="Header"/>
          </w:pPr>
          <w:r>
            <w:rPr>
              <w:noProof/>
              <w:lang w:val="en-US"/>
            </w:rPr>
            <w:drawing>
              <wp:inline distT="0" distB="0" distL="0" distR="0" wp14:anchorId="00DD9A48" wp14:editId="5074667D">
                <wp:extent cx="1743075" cy="692582"/>
                <wp:effectExtent l="0" t="0" r="0" b="0"/>
                <wp:docPr id="1" name="Picture 1" descr="Q:\Lambton In Toronto\Marketing Materials\Logos\LambtonTorontoLogo JP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Q:\Lambton In Toronto\Marketing Materials\Logos\LambtonTorontoLogo JPG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1433" cy="6959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8" w:type="dxa"/>
        </w:tcPr>
        <w:p w14:paraId="155296D2" w14:textId="5F3A25A6" w:rsidR="00A54165" w:rsidRDefault="004862EA" w:rsidP="004862EA">
          <w:pPr>
            <w:pStyle w:val="Header"/>
            <w:jc w:val="center"/>
            <w:rPr>
              <w:i/>
              <w:sz w:val="32"/>
              <w:szCs w:val="32"/>
            </w:rPr>
          </w:pPr>
          <w:r w:rsidRPr="004862EA">
            <w:rPr>
              <w:i/>
              <w:sz w:val="32"/>
              <w:szCs w:val="32"/>
            </w:rPr>
            <w:t>CSD</w:t>
          </w:r>
          <w:r w:rsidR="008A716B">
            <w:rPr>
              <w:i/>
              <w:sz w:val="32"/>
              <w:szCs w:val="32"/>
            </w:rPr>
            <w:t>_3464_</w:t>
          </w:r>
          <w:r w:rsidR="00264B75">
            <w:rPr>
              <w:i/>
              <w:sz w:val="32"/>
              <w:szCs w:val="32"/>
            </w:rPr>
            <w:t>1</w:t>
          </w:r>
        </w:p>
        <w:p w14:paraId="6174586B" w14:textId="478BD064" w:rsidR="00C21D6F" w:rsidRDefault="00C21D6F" w:rsidP="004862EA">
          <w:pPr>
            <w:pStyle w:val="Header"/>
            <w:jc w:val="center"/>
            <w:rPr>
              <w:i/>
              <w:sz w:val="32"/>
              <w:szCs w:val="32"/>
            </w:rPr>
          </w:pPr>
          <w:r>
            <w:rPr>
              <w:i/>
              <w:sz w:val="32"/>
              <w:szCs w:val="32"/>
            </w:rPr>
            <w:t>2023 Fall</w:t>
          </w:r>
        </w:p>
        <w:p w14:paraId="1C70A7E5" w14:textId="77777777" w:rsidR="00554A73" w:rsidRPr="00554A73" w:rsidRDefault="009A159C" w:rsidP="004862EA">
          <w:pPr>
            <w:pStyle w:val="Header"/>
            <w:jc w:val="center"/>
            <w:rPr>
              <w:i/>
              <w:sz w:val="32"/>
              <w:szCs w:val="32"/>
            </w:rPr>
          </w:pPr>
          <w:r>
            <w:rPr>
              <w:i/>
              <w:sz w:val="32"/>
              <w:szCs w:val="32"/>
            </w:rPr>
            <w:t>Programming</w:t>
          </w:r>
          <w:r w:rsidR="008A716B">
            <w:rPr>
              <w:i/>
              <w:sz w:val="32"/>
              <w:szCs w:val="32"/>
            </w:rPr>
            <w:t xml:space="preserve"> Java SE</w:t>
          </w:r>
        </w:p>
      </w:tc>
    </w:tr>
  </w:tbl>
  <w:p w14:paraId="0FFB3480" w14:textId="77777777" w:rsidR="00554A73" w:rsidRDefault="00554A73">
    <w:pPr>
      <w:pStyle w:val="Header"/>
    </w:pPr>
  </w:p>
  <w:p w14:paraId="3319D75C" w14:textId="77777777" w:rsidR="00554A73" w:rsidRDefault="00554A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5353"/>
    <w:multiLevelType w:val="hybridMultilevel"/>
    <w:tmpl w:val="E274F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E1DEF"/>
    <w:multiLevelType w:val="hybridMultilevel"/>
    <w:tmpl w:val="F87A0E86"/>
    <w:lvl w:ilvl="0" w:tplc="F9A608A4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05E968EE"/>
    <w:multiLevelType w:val="multilevel"/>
    <w:tmpl w:val="A588FF7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4A1438"/>
    <w:multiLevelType w:val="hybridMultilevel"/>
    <w:tmpl w:val="61EC1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B35EF"/>
    <w:multiLevelType w:val="hybridMultilevel"/>
    <w:tmpl w:val="D1E83E56"/>
    <w:lvl w:ilvl="0" w:tplc="CA580CC8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 w15:restartNumberingAfterBreak="0">
    <w:nsid w:val="26665BC1"/>
    <w:multiLevelType w:val="hybridMultilevel"/>
    <w:tmpl w:val="7E424650"/>
    <w:lvl w:ilvl="0" w:tplc="0409000F">
      <w:start w:val="1"/>
      <w:numFmt w:val="decimal"/>
      <w:lvlText w:val="%1."/>
      <w:lvlJc w:val="left"/>
      <w:pPr>
        <w:ind w:left="1155" w:hanging="360"/>
      </w:p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6" w15:restartNumberingAfterBreak="0">
    <w:nsid w:val="3A004F98"/>
    <w:multiLevelType w:val="hybridMultilevel"/>
    <w:tmpl w:val="CA3C1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0A2219"/>
    <w:multiLevelType w:val="hybridMultilevel"/>
    <w:tmpl w:val="77C68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FB0C38"/>
    <w:multiLevelType w:val="hybridMultilevel"/>
    <w:tmpl w:val="CBFAD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8A4E64"/>
    <w:multiLevelType w:val="hybridMultilevel"/>
    <w:tmpl w:val="31920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2331667">
    <w:abstractNumId w:val="4"/>
  </w:num>
  <w:num w:numId="2" w16cid:durableId="1587836655">
    <w:abstractNumId w:val="2"/>
  </w:num>
  <w:num w:numId="3" w16cid:durableId="204373289">
    <w:abstractNumId w:val="5"/>
  </w:num>
  <w:num w:numId="4" w16cid:durableId="1925648472">
    <w:abstractNumId w:val="1"/>
  </w:num>
  <w:num w:numId="5" w16cid:durableId="2117168556">
    <w:abstractNumId w:val="8"/>
  </w:num>
  <w:num w:numId="6" w16cid:durableId="1895191627">
    <w:abstractNumId w:val="7"/>
  </w:num>
  <w:num w:numId="7" w16cid:durableId="790322993">
    <w:abstractNumId w:val="6"/>
  </w:num>
  <w:num w:numId="8" w16cid:durableId="1139037274">
    <w:abstractNumId w:val="0"/>
  </w:num>
  <w:num w:numId="9" w16cid:durableId="1811941986">
    <w:abstractNumId w:val="9"/>
  </w:num>
  <w:num w:numId="10" w16cid:durableId="15741981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2EA"/>
    <w:rsid w:val="0000725E"/>
    <w:rsid w:val="00007E55"/>
    <w:rsid w:val="0002019E"/>
    <w:rsid w:val="00020A16"/>
    <w:rsid w:val="000210E1"/>
    <w:rsid w:val="00024A76"/>
    <w:rsid w:val="00061926"/>
    <w:rsid w:val="00066D7D"/>
    <w:rsid w:val="000D398F"/>
    <w:rsid w:val="000E5198"/>
    <w:rsid w:val="00101AE5"/>
    <w:rsid w:val="00140072"/>
    <w:rsid w:val="001454BE"/>
    <w:rsid w:val="0015256C"/>
    <w:rsid w:val="00154BA5"/>
    <w:rsid w:val="00194441"/>
    <w:rsid w:val="001A546A"/>
    <w:rsid w:val="001A5566"/>
    <w:rsid w:val="001B727B"/>
    <w:rsid w:val="001C6B85"/>
    <w:rsid w:val="001D264A"/>
    <w:rsid w:val="001D4016"/>
    <w:rsid w:val="001E4C0E"/>
    <w:rsid w:val="001E6029"/>
    <w:rsid w:val="001F515A"/>
    <w:rsid w:val="00234C2E"/>
    <w:rsid w:val="0023508E"/>
    <w:rsid w:val="0024398B"/>
    <w:rsid w:val="00264B75"/>
    <w:rsid w:val="00265247"/>
    <w:rsid w:val="00282C34"/>
    <w:rsid w:val="00297EF1"/>
    <w:rsid w:val="002A665F"/>
    <w:rsid w:val="002B2D1F"/>
    <w:rsid w:val="002C3660"/>
    <w:rsid w:val="00304A37"/>
    <w:rsid w:val="00312193"/>
    <w:rsid w:val="00316028"/>
    <w:rsid w:val="003A2BFA"/>
    <w:rsid w:val="003A63C3"/>
    <w:rsid w:val="003B2E70"/>
    <w:rsid w:val="003B6A75"/>
    <w:rsid w:val="003C47EE"/>
    <w:rsid w:val="00416ABA"/>
    <w:rsid w:val="00444363"/>
    <w:rsid w:val="004862EA"/>
    <w:rsid w:val="004B32C7"/>
    <w:rsid w:val="004D7192"/>
    <w:rsid w:val="004E007E"/>
    <w:rsid w:val="004E6FE7"/>
    <w:rsid w:val="004F2B9C"/>
    <w:rsid w:val="004F3163"/>
    <w:rsid w:val="005270E2"/>
    <w:rsid w:val="00554A73"/>
    <w:rsid w:val="00567A14"/>
    <w:rsid w:val="00592713"/>
    <w:rsid w:val="005A75F8"/>
    <w:rsid w:val="005B0B00"/>
    <w:rsid w:val="005D7755"/>
    <w:rsid w:val="005E0EA8"/>
    <w:rsid w:val="0061226E"/>
    <w:rsid w:val="00662E85"/>
    <w:rsid w:val="00677E4C"/>
    <w:rsid w:val="00686AC8"/>
    <w:rsid w:val="00692277"/>
    <w:rsid w:val="006B653E"/>
    <w:rsid w:val="006C17BF"/>
    <w:rsid w:val="006E66F8"/>
    <w:rsid w:val="00732B5E"/>
    <w:rsid w:val="00734CC4"/>
    <w:rsid w:val="00762CE2"/>
    <w:rsid w:val="00781173"/>
    <w:rsid w:val="0079052F"/>
    <w:rsid w:val="007F4B79"/>
    <w:rsid w:val="00814A35"/>
    <w:rsid w:val="00832B69"/>
    <w:rsid w:val="0084132E"/>
    <w:rsid w:val="008456B2"/>
    <w:rsid w:val="00851A5E"/>
    <w:rsid w:val="00883536"/>
    <w:rsid w:val="008912E9"/>
    <w:rsid w:val="008A490D"/>
    <w:rsid w:val="008A716B"/>
    <w:rsid w:val="008E4A7B"/>
    <w:rsid w:val="00907AF5"/>
    <w:rsid w:val="00941654"/>
    <w:rsid w:val="0098711D"/>
    <w:rsid w:val="009A0F8C"/>
    <w:rsid w:val="009A159C"/>
    <w:rsid w:val="009B5945"/>
    <w:rsid w:val="009D3018"/>
    <w:rsid w:val="009F35DF"/>
    <w:rsid w:val="009F37D9"/>
    <w:rsid w:val="00A04B8E"/>
    <w:rsid w:val="00A04CDE"/>
    <w:rsid w:val="00A54165"/>
    <w:rsid w:val="00AE6DE1"/>
    <w:rsid w:val="00AF0074"/>
    <w:rsid w:val="00B0316B"/>
    <w:rsid w:val="00B3093A"/>
    <w:rsid w:val="00B34B9C"/>
    <w:rsid w:val="00B642AA"/>
    <w:rsid w:val="00B82241"/>
    <w:rsid w:val="00C21D6F"/>
    <w:rsid w:val="00C30DAA"/>
    <w:rsid w:val="00C33CF9"/>
    <w:rsid w:val="00C341C2"/>
    <w:rsid w:val="00C6625E"/>
    <w:rsid w:val="00C93470"/>
    <w:rsid w:val="00CA2783"/>
    <w:rsid w:val="00CB0C06"/>
    <w:rsid w:val="00CB4304"/>
    <w:rsid w:val="00CB4C2C"/>
    <w:rsid w:val="00CC2B8B"/>
    <w:rsid w:val="00CE0DFC"/>
    <w:rsid w:val="00D00484"/>
    <w:rsid w:val="00D02040"/>
    <w:rsid w:val="00D30DE1"/>
    <w:rsid w:val="00D3568C"/>
    <w:rsid w:val="00D86569"/>
    <w:rsid w:val="00D9747F"/>
    <w:rsid w:val="00DE2C24"/>
    <w:rsid w:val="00DE3031"/>
    <w:rsid w:val="00DF0C8D"/>
    <w:rsid w:val="00E11A1E"/>
    <w:rsid w:val="00E222FD"/>
    <w:rsid w:val="00E2700C"/>
    <w:rsid w:val="00E40C33"/>
    <w:rsid w:val="00E54118"/>
    <w:rsid w:val="00E87BC5"/>
    <w:rsid w:val="00EE6E87"/>
    <w:rsid w:val="00F01456"/>
    <w:rsid w:val="00F044C8"/>
    <w:rsid w:val="00F27CBF"/>
    <w:rsid w:val="00F572A2"/>
    <w:rsid w:val="00F61A42"/>
    <w:rsid w:val="00F721AA"/>
    <w:rsid w:val="00F9651A"/>
    <w:rsid w:val="00FA11AA"/>
    <w:rsid w:val="00FE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A61DF"/>
  <w15:docId w15:val="{BA05BE76-E2CE-499C-BB5A-6BB5A1D56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Theme="minorHAnsi" w:hAnsi="Tahoma" w:cs="Tahoma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2B9C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A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A73"/>
  </w:style>
  <w:style w:type="paragraph" w:styleId="Footer">
    <w:name w:val="footer"/>
    <w:basedOn w:val="Normal"/>
    <w:link w:val="FooterChar"/>
    <w:uiPriority w:val="99"/>
    <w:unhideWhenUsed/>
    <w:rsid w:val="00554A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A73"/>
  </w:style>
  <w:style w:type="paragraph" w:styleId="BalloonText">
    <w:name w:val="Balloon Text"/>
    <w:basedOn w:val="Normal"/>
    <w:link w:val="BalloonTextChar"/>
    <w:uiPriority w:val="99"/>
    <w:semiHidden/>
    <w:unhideWhenUsed/>
    <w:rsid w:val="00554A7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A73"/>
    <w:rPr>
      <w:sz w:val="16"/>
      <w:szCs w:val="16"/>
    </w:rPr>
  </w:style>
  <w:style w:type="table" w:styleId="TableGrid">
    <w:name w:val="Table Grid"/>
    <w:basedOn w:val="TableNormal"/>
    <w:uiPriority w:val="59"/>
    <w:rsid w:val="0055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6B8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F2B9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NormalWeb">
    <w:name w:val="Normal (Web)"/>
    <w:basedOn w:val="Normal"/>
    <w:uiPriority w:val="99"/>
    <w:unhideWhenUsed/>
    <w:rsid w:val="004F2B9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CA"/>
    </w:rPr>
  </w:style>
  <w:style w:type="character" w:customStyle="1" w:styleId="apple-converted-space">
    <w:name w:val="apple-converted-space"/>
    <w:basedOn w:val="DefaultParagraphFont"/>
    <w:rsid w:val="004F2B9C"/>
  </w:style>
  <w:style w:type="character" w:customStyle="1" w:styleId="bold">
    <w:name w:val="bold"/>
    <w:basedOn w:val="DefaultParagraphFont"/>
    <w:rsid w:val="004F2B9C"/>
  </w:style>
  <w:style w:type="character" w:styleId="HTMLCode">
    <w:name w:val="HTML Code"/>
    <w:basedOn w:val="DefaultParagraphFont"/>
    <w:uiPriority w:val="99"/>
    <w:semiHidden/>
    <w:unhideWhenUsed/>
    <w:rsid w:val="004F2B9C"/>
    <w:rPr>
      <w:rFonts w:ascii="Courier New" w:eastAsia="Times New Roman" w:hAnsi="Courier New" w:cs="Courier New"/>
      <w:sz w:val="20"/>
      <w:szCs w:val="20"/>
    </w:rPr>
  </w:style>
  <w:style w:type="character" w:customStyle="1" w:styleId="codeinlineitalic">
    <w:name w:val="codeinlineitalic"/>
    <w:basedOn w:val="DefaultParagraphFont"/>
    <w:rsid w:val="004F2B9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2B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2B9C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italic">
    <w:name w:val="italic"/>
    <w:basedOn w:val="DefaultParagraphFont"/>
    <w:rsid w:val="004F2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8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ana.Rechichi\Downloads\Lambton%20Quiz%20Template_Revised%20201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015BBD-7471-4EF2-9FCC-607184944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Lambton Quiz Template_Revised 2014</Template>
  <TotalTime>2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Alexander Gutierrez Gaviria</cp:lastModifiedBy>
  <cp:revision>4</cp:revision>
  <cp:lastPrinted>2019-01-29T21:20:00Z</cp:lastPrinted>
  <dcterms:created xsi:type="dcterms:W3CDTF">2023-11-17T14:46:00Z</dcterms:created>
  <dcterms:modified xsi:type="dcterms:W3CDTF">2023-11-21T18:56:00Z</dcterms:modified>
</cp:coreProperties>
</file>